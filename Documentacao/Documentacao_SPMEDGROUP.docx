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r>
                                      <w:t>SviGufo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43126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43126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3126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43126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3126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43126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3126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43126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43126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43126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43126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3126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3126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3126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3126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3126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3126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3126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3126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3126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3126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43126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Default="00C26497"/>
    <w:p w:rsidR="00CD7330" w:rsidRDefault="00C92BD1" w:rsidP="00F075B7">
      <w:pPr>
        <w:pStyle w:val="cabealho2"/>
      </w:pPr>
      <w:bookmarkStart w:id="5" w:name="_Toc533767848"/>
      <w:r>
        <w:t>Modelo Lógico</w:t>
      </w:r>
      <w:bookmarkEnd w:id="5"/>
    </w:p>
    <w:p w:rsidR="00CD7330" w:rsidRPr="00CD7330" w:rsidRDefault="00CD7330" w:rsidP="00CD7330">
      <w:r>
        <w:t xml:space="preserve">Já pensando no banco de dados com suas propriedades e </w:t>
      </w:r>
      <w:r w:rsidR="00F075B7">
        <w:t>chaves.</w:t>
      </w:r>
    </w:p>
    <w:p w:rsidR="00CD7330" w:rsidRDefault="00CD7330">
      <w:r w:rsidRPr="00CD7330">
        <w:rPr>
          <w:noProof/>
        </w:rPr>
        <w:drawing>
          <wp:inline distT="0" distB="0" distL="0" distR="0">
            <wp:extent cx="4521290" cy="2489200"/>
            <wp:effectExtent l="0" t="0" r="0" b="6350"/>
            <wp:docPr id="3" name="Imagem 3" descr="C:\Users\44851410808\Desktop\ProjetoFinalPrimeiraSprint\BDSegundoSemestre\Modelo_conceitual\Modelagem_fis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4851410808\Desktop\ProjetoFinalPrimeiraSprint\BDSegundoSemestre\Modelo_conceitual\Modelagem_fisic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33" cy="252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CD7330" w:rsidP="008A7F37">
      <w:r>
        <w:t xml:space="preserve">Modelo com o banco de dados </w:t>
      </w:r>
      <w:bookmarkStart w:id="7" w:name="_GoBack"/>
      <w:bookmarkEnd w:id="7"/>
      <w:r>
        <w:t>finalizado.</w:t>
      </w:r>
    </w:p>
    <w:p w:rsidR="00CD7330" w:rsidRDefault="00CD7330" w:rsidP="008A7F37">
      <w:r w:rsidRPr="00CD7330">
        <w:rPr>
          <w:noProof/>
        </w:rPr>
        <w:drawing>
          <wp:inline distT="0" distB="0" distL="0" distR="0">
            <wp:extent cx="4083050" cy="3016799"/>
            <wp:effectExtent l="0" t="0" r="0" b="0"/>
            <wp:docPr id="4" name="Imagem 4" descr="C:\Users\44851410808\Desktop\ProjetoFinalPrimeiraSprint\BDSegundoSemestre\Modelo_conceitual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4851410808\Desktop\ProjetoFinalPrimeiraSprint\BDSegundoSemestre\Modelo_conceitual\Diagra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06" cy="302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30" w:rsidRDefault="00CD7330" w:rsidP="008A7F37">
      <w:pPr>
        <w:pStyle w:val="cabealho2"/>
      </w:pPr>
      <w:bookmarkStart w:id="8" w:name="_Toc533767850"/>
    </w:p>
    <w:p w:rsidR="00CD7330" w:rsidRDefault="00CD7330" w:rsidP="008A7F37">
      <w:pPr>
        <w:pStyle w:val="cabealho2"/>
      </w:pPr>
    </w:p>
    <w:p w:rsidR="00CD7330" w:rsidRDefault="00CD7330" w:rsidP="008A7F37">
      <w:pPr>
        <w:pStyle w:val="cabealho2"/>
      </w:pPr>
    </w:p>
    <w:p w:rsidR="00CD7330" w:rsidRDefault="00CD7330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8"/>
    </w:p>
    <w:p w:rsidR="00CD7330" w:rsidRDefault="00CD7330" w:rsidP="00CD7330">
      <w:r>
        <w:t>Primeiro tipo de modelagem feito, pensando bem no básico da estrutura do banco de dados.</w:t>
      </w:r>
    </w:p>
    <w:p w:rsidR="00CD7330" w:rsidRDefault="00CD7330" w:rsidP="00CD7330"/>
    <w:p w:rsidR="00DA19B6" w:rsidRDefault="00CD7330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CD7330">
        <w:rPr>
          <w:noProof/>
        </w:rPr>
        <w:drawing>
          <wp:inline distT="0" distB="0" distL="0" distR="0" wp14:anchorId="737F1FF2" wp14:editId="6EF98B62">
            <wp:extent cx="3291840" cy="2104620"/>
            <wp:effectExtent l="0" t="0" r="3810" b="0"/>
            <wp:docPr id="1" name="Imagem 1" descr="C:\Users\44851410808\Desktop\ProjetoFinalPrimeiraSprint\BDSegundoSemestre\Modelo_conceitual\Modelagem_lo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4851410808\Desktop\ProjetoFinalPrimeiraSprint\BDSegundoSemestre\Modelo_conceitual\Modelagem_logic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596" cy="212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264" w:rsidRDefault="00431264">
      <w:pPr>
        <w:spacing w:after="0" w:line="240" w:lineRule="auto"/>
      </w:pPr>
      <w:r>
        <w:separator/>
      </w:r>
    </w:p>
  </w:endnote>
  <w:endnote w:type="continuationSeparator" w:id="0">
    <w:p w:rsidR="00431264" w:rsidRDefault="0043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43126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F075B7">
      <w:rPr>
        <w:noProof/>
      </w:rPr>
      <w:t>6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264" w:rsidRDefault="00431264">
      <w:pPr>
        <w:spacing w:after="0" w:line="240" w:lineRule="auto"/>
      </w:pPr>
      <w:r>
        <w:separator/>
      </w:r>
    </w:p>
  </w:footnote>
  <w:footnote w:type="continuationSeparator" w:id="0">
    <w:p w:rsidR="00431264" w:rsidRDefault="00431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C440D"/>
    <w:rsid w:val="002E0003"/>
    <w:rsid w:val="00362822"/>
    <w:rsid w:val="00376460"/>
    <w:rsid w:val="003A1B68"/>
    <w:rsid w:val="00431264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CD7330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075B7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D6988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D0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CD464-EC04-489A-B4AD-668B29788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324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Davi Tavares Da Silva</cp:lastModifiedBy>
  <cp:revision>2</cp:revision>
  <dcterms:created xsi:type="dcterms:W3CDTF">2019-03-07T13:27:00Z</dcterms:created>
  <dcterms:modified xsi:type="dcterms:W3CDTF">2019-03-07T13:27:00Z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